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p w:rsidR="00472B27" w:rsidRPr="0009320A" w:rsidRDefault="009D3FF6" w:rsidP="00472B27">
      <w:pPr>
        <w:pStyle w:val="TtuloApartado1sinnivel"/>
      </w:pPr>
      <w:r w:rsidRPr="009D3FF6">
        <w:t>Trabajo: Resolver el problema del camino más corto mediante búsqueda informada</w:t>
      </w:r>
    </w:p>
    <w:p w:rsidR="00472B27" w:rsidRDefault="00472B27" w:rsidP="00472B27">
      <w:pPr>
        <w:jc w:val="left"/>
        <w:rPr>
          <w:rFonts w:cs="UnitOT-Light"/>
          <w:szCs w:val="22"/>
        </w:rPr>
      </w:pPr>
      <w:bookmarkStart w:id="1" w:name="_GoBack"/>
      <w:bookmarkEnd w:id="1"/>
    </w:p>
    <w:bookmarkEnd w:id="0"/>
    <w:p w:rsidR="009D3FF6" w:rsidRPr="00A429D9" w:rsidRDefault="009D3FF6" w:rsidP="009D3FF6">
      <w:pPr>
        <w:rPr>
          <w:b/>
        </w:rPr>
      </w:pPr>
      <w:r w:rsidRPr="00A429D9">
        <w:rPr>
          <w:b/>
        </w:rPr>
        <w:t>Descripción de la actividad</w:t>
      </w:r>
    </w:p>
    <w:p w:rsidR="009D3FF6" w:rsidRDefault="009D3FF6" w:rsidP="009D3FF6"/>
    <w:p w:rsidR="009D3FF6" w:rsidRDefault="009D3FF6" w:rsidP="009D3FF6">
      <w:r>
        <w:t>Dado el mapa de carreteras que se observa a continuación, en el que se muestra la distancia en kilómetros por carretera entre dos ciudades, el problema consiste en encontrar el camino más corto entre una ciudad origen y una ciudad destino aplicando las diferentes variantes del algoritmo de primero el mejor.</w:t>
      </w:r>
    </w:p>
    <w:p w:rsidR="009D3FF6" w:rsidRDefault="009D3FF6" w:rsidP="009D3FF6"/>
    <w:p w:rsidR="009D3FF6" w:rsidRDefault="009D3FF6" w:rsidP="009D3FF6">
      <w:pPr>
        <w:jc w:val="center"/>
      </w:pPr>
      <w:r>
        <w:rPr>
          <w:noProof/>
        </w:rPr>
        <w:drawing>
          <wp:inline distT="0" distB="0" distL="0" distR="0">
            <wp:extent cx="5219700" cy="3914775"/>
            <wp:effectExtent l="0" t="0" r="0" b="9525"/>
            <wp:docPr id="1" name="Imagen 1" descr="C:\Users\estibaliz.fernandez.UNIR\AppData\Local\Microsoft\Windows\INetCache\Content.Word\T2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ibaliz.fernandez.UNIR\AppData\Local\Microsoft\Windows\INetCache\Content.Word\T2F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F6" w:rsidRDefault="009D3FF6" w:rsidP="009D3FF6">
      <w:pPr>
        <w:pStyle w:val="Piedefoto-tabla"/>
      </w:pPr>
      <w:r>
        <w:t>Figura 1. Mapa con distancias en kilómetros entre ciudades.</w:t>
      </w:r>
    </w:p>
    <w:p w:rsidR="009D3FF6" w:rsidRDefault="009D3FF6" w:rsidP="009D3FF6">
      <w:r>
        <w:t> </w:t>
      </w:r>
    </w:p>
    <w:p w:rsidR="009D3FF6" w:rsidRDefault="009D3FF6" w:rsidP="009D3FF6">
      <w:r>
        <w:lastRenderedPageBreak/>
        <w:t xml:space="preserve">Se tiene, además, la siguiente información sobre el problema, relativa a las distancias aéreas (distancia </w:t>
      </w:r>
      <w:proofErr w:type="spellStart"/>
      <w:r>
        <w:t>euclídea</w:t>
      </w:r>
      <w:proofErr w:type="spellEnd"/>
      <w:r>
        <w:t>) entre las diferentes ciudades:</w:t>
      </w:r>
    </w:p>
    <w:p w:rsidR="009D3FF6" w:rsidRDefault="009D3FF6" w:rsidP="009D3FF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65"/>
        <w:gridCol w:w="589"/>
        <w:gridCol w:w="521"/>
        <w:gridCol w:w="521"/>
        <w:gridCol w:w="521"/>
        <w:gridCol w:w="521"/>
        <w:gridCol w:w="521"/>
        <w:gridCol w:w="521"/>
        <w:gridCol w:w="521"/>
        <w:gridCol w:w="535"/>
        <w:gridCol w:w="521"/>
        <w:gridCol w:w="521"/>
        <w:gridCol w:w="521"/>
        <w:gridCol w:w="521"/>
      </w:tblGrid>
      <w:tr w:rsidR="009D3FF6" w:rsidRPr="001E737A" w:rsidTr="00AC2D4B">
        <w:trPr>
          <w:gridBefore w:val="1"/>
          <w:wBefore w:w="1365" w:type="dxa"/>
          <w:cantSplit/>
          <w:trHeight w:val="1530"/>
        </w:trPr>
        <w:tc>
          <w:tcPr>
            <w:tcW w:w="589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color w:val="FFFFFF" w:themeColor="background1"/>
                <w:sz w:val="20"/>
                <w:szCs w:val="20"/>
              </w:rPr>
            </w:pPr>
            <w:r w:rsidRPr="00EE1325">
              <w:rPr>
                <w:sz w:val="20"/>
              </w:rPr>
              <w:t>Tarragona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  <w:vAlign w:val="bottom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color w:val="FFFFFF" w:themeColor="background1"/>
                <w:sz w:val="20"/>
                <w:szCs w:val="20"/>
              </w:rPr>
            </w:pPr>
            <w:r w:rsidRPr="00EE1325">
              <w:rPr>
                <w:sz w:val="20"/>
              </w:rPr>
              <w:t>Bilbao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Huesca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Logroño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Madrid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Teruel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Guadalajara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Zaragoza</w:t>
            </w:r>
          </w:p>
        </w:tc>
        <w:tc>
          <w:tcPr>
            <w:tcW w:w="535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Burgos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Soria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Cuenca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extDirection w:val="btLr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color w:val="FFFFFF" w:themeColor="background1"/>
                <w:sz w:val="20"/>
                <w:szCs w:val="20"/>
              </w:rPr>
            </w:pPr>
            <w:r w:rsidRPr="00EE1325">
              <w:rPr>
                <w:sz w:val="20"/>
              </w:rPr>
              <w:t>Castellón</w:t>
            </w:r>
          </w:p>
        </w:tc>
        <w:tc>
          <w:tcPr>
            <w:tcW w:w="521" w:type="dxa"/>
            <w:tcBorders>
              <w:top w:val="nil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E6F4F9"/>
            <w:textDirection w:val="btLr"/>
            <w:vAlign w:val="bottom"/>
          </w:tcPr>
          <w:p w:rsidR="009D3FF6" w:rsidRPr="00EE1325" w:rsidRDefault="009D3FF6" w:rsidP="00AC2D4B">
            <w:pPr>
              <w:spacing w:line="240" w:lineRule="auto"/>
              <w:ind w:left="113" w:right="113"/>
              <w:jc w:val="center"/>
              <w:rPr>
                <w:rFonts w:cs="UnitOT-Medi"/>
                <w:b/>
                <w:color w:val="FFFFFF" w:themeColor="background1"/>
                <w:sz w:val="20"/>
                <w:szCs w:val="20"/>
              </w:rPr>
            </w:pPr>
            <w:r w:rsidRPr="00EE1325">
              <w:rPr>
                <w:sz w:val="20"/>
              </w:rPr>
              <w:t>Valencia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Tarragona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B625C6" w:rsidRDefault="009D3FF6" w:rsidP="00AC2D4B">
            <w:pPr>
              <w:spacing w:before="120"/>
              <w:jc w:val="center"/>
              <w:rPr>
                <w:rFonts w:cs="UnitOT-Light"/>
                <w:sz w:val="20"/>
              </w:rPr>
            </w:pPr>
            <w:r w:rsidRPr="00B625C6">
              <w:rPr>
                <w:sz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B625C6" w:rsidRDefault="009D3FF6" w:rsidP="00AC2D4B">
            <w:pPr>
              <w:spacing w:before="120"/>
              <w:jc w:val="center"/>
              <w:rPr>
                <w:rFonts w:cs="UnitOT-Light"/>
                <w:sz w:val="20"/>
              </w:rPr>
            </w:pPr>
            <w:r w:rsidRPr="00B625C6">
              <w:rPr>
                <w:sz w:val="20"/>
              </w:rPr>
              <w:t>419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B625C6" w:rsidRDefault="009D3FF6" w:rsidP="00AC2D4B">
            <w:pPr>
              <w:spacing w:before="120"/>
              <w:jc w:val="center"/>
              <w:rPr>
                <w:sz w:val="20"/>
              </w:rPr>
            </w:pPr>
            <w:r w:rsidRPr="00B625C6">
              <w:rPr>
                <w:sz w:val="20"/>
              </w:rPr>
              <w:t>177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8A6AC4" w:rsidRDefault="009D3FF6" w:rsidP="00AC2D4B">
            <w:pPr>
              <w:spacing w:before="120"/>
              <w:jc w:val="center"/>
              <w:rPr>
                <w:sz w:val="20"/>
              </w:rPr>
            </w:pPr>
            <w:r w:rsidRPr="008A6AC4">
              <w:rPr>
                <w:sz w:val="20"/>
              </w:rPr>
              <w:t>340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424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216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374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187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432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318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308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167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229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Bilbao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419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97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323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358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293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246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119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361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436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473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Huesca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335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207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284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67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296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Logroño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340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97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172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261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212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157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103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77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267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340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375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Madrid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424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323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335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251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220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51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273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214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182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138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314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302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Teruel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216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358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207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261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220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146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310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195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93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98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115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Guadalaj</w:t>
            </w:r>
            <w:r>
              <w:rPr>
                <w:sz w:val="20"/>
                <w:szCs w:val="20"/>
              </w:rPr>
              <w:t>ara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374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293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284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212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51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176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221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212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138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106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273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  <w:szCs w:val="20"/>
              </w:rPr>
              <w:t>270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Zaragoza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187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67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157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146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221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0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245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133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204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198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246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rFonts w:cs="UnitOT-Medi"/>
                <w:b/>
                <w:sz w:val="20"/>
                <w:szCs w:val="20"/>
              </w:rPr>
            </w:pPr>
            <w:r w:rsidRPr="00EE1325">
              <w:rPr>
                <w:sz w:val="20"/>
              </w:rPr>
              <w:t>Burgos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432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119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103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214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310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212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245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119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284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402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424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sz w:val="20"/>
              </w:rPr>
            </w:pPr>
            <w:r w:rsidRPr="00EE1325">
              <w:rPr>
                <w:sz w:val="20"/>
              </w:rPr>
              <w:t>Soria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318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77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182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195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138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133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119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191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284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311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sz w:val="20"/>
              </w:rPr>
            </w:pPr>
            <w:r w:rsidRPr="00EE1325">
              <w:rPr>
                <w:sz w:val="20"/>
              </w:rPr>
              <w:t>Cuenca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308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361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267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138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93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106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204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284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191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164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sz w:val="20"/>
              </w:rPr>
            </w:pPr>
            <w:r w:rsidRPr="00EE1325">
              <w:rPr>
                <w:sz w:val="20"/>
              </w:rPr>
              <w:t>Castellón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167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436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340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314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98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198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402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284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178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63</w:t>
            </w:r>
          </w:p>
        </w:tc>
      </w:tr>
      <w:tr w:rsidR="009D3FF6" w:rsidRPr="00DD2649" w:rsidTr="00AC2D4B">
        <w:trPr>
          <w:trHeight w:val="510"/>
        </w:trPr>
        <w:tc>
          <w:tcPr>
            <w:tcW w:w="1365" w:type="dxa"/>
            <w:tcBorders>
              <w:top w:val="single" w:sz="4" w:space="0" w:color="0098CD"/>
              <w:left w:val="nil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bottom"/>
          </w:tcPr>
          <w:p w:rsidR="009D3FF6" w:rsidRPr="00EE1325" w:rsidRDefault="009D3FF6" w:rsidP="00AC2D4B">
            <w:pPr>
              <w:jc w:val="center"/>
              <w:rPr>
                <w:sz w:val="20"/>
              </w:rPr>
            </w:pPr>
            <w:r w:rsidRPr="00EE1325">
              <w:rPr>
                <w:sz w:val="20"/>
              </w:rPr>
              <w:t>Valencia</w:t>
            </w:r>
          </w:p>
        </w:tc>
        <w:tc>
          <w:tcPr>
            <w:tcW w:w="58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229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473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296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375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302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115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270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246</w:t>
            </w:r>
          </w:p>
        </w:tc>
        <w:tc>
          <w:tcPr>
            <w:tcW w:w="53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424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311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164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 w:rsidRPr="00EE1325">
              <w:rPr>
                <w:sz w:val="20"/>
              </w:rPr>
              <w:t>63</w:t>
            </w:r>
          </w:p>
        </w:tc>
        <w:tc>
          <w:tcPr>
            <w:tcW w:w="5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nil"/>
            </w:tcBorders>
            <w:shd w:val="clear" w:color="auto" w:fill="auto"/>
            <w:vAlign w:val="bottom"/>
          </w:tcPr>
          <w:p w:rsidR="009D3FF6" w:rsidRPr="00EE1325" w:rsidRDefault="009D3FF6" w:rsidP="00AC2D4B">
            <w:pPr>
              <w:spacing w:before="120"/>
              <w:jc w:val="center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</w:t>
            </w:r>
          </w:p>
        </w:tc>
      </w:tr>
    </w:tbl>
    <w:p w:rsidR="009D3FF6" w:rsidRDefault="009D3FF6" w:rsidP="009D3FF6">
      <w:pPr>
        <w:pStyle w:val="Piedefoto-tabla"/>
      </w:pPr>
      <w:r>
        <w:t>Tabla 1. Distancias aéreas entre ciudades.</w:t>
      </w:r>
    </w:p>
    <w:p w:rsidR="009D3FF6" w:rsidRDefault="009D3FF6" w:rsidP="009D3FF6"/>
    <w:p w:rsidR="009D3FF6" w:rsidRDefault="009D3FF6" w:rsidP="009D3FF6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9D3FF6" w:rsidRPr="00B625C6" w:rsidRDefault="009D3FF6" w:rsidP="009D3FF6">
      <w:pPr>
        <w:rPr>
          <w:b/>
        </w:rPr>
      </w:pPr>
      <w:r w:rsidRPr="00B625C6">
        <w:rPr>
          <w:b/>
        </w:rPr>
        <w:lastRenderedPageBreak/>
        <w:t>Pautas de elaboración</w:t>
      </w:r>
    </w:p>
    <w:p w:rsidR="009D3FF6" w:rsidRDefault="009D3FF6" w:rsidP="009D3FF6"/>
    <w:p w:rsidR="009D3FF6" w:rsidRDefault="009D3FF6" w:rsidP="009D3FF6">
      <w:r>
        <w:t xml:space="preserve">Utilizando la información sobre distancias entre ciudades mostrada en el mapa y en la tabla previa, resuelve el problema para encontrar el camino más corto entre </w:t>
      </w:r>
      <w:r w:rsidRPr="00256824">
        <w:rPr>
          <w:b/>
        </w:rPr>
        <w:t>Logroño y Valencia</w:t>
      </w:r>
      <w:r>
        <w:t xml:space="preserve"> aplicando los siguientes casos de algoritmos de primero el mejor:</w:t>
      </w:r>
    </w:p>
    <w:p w:rsidR="009D3FF6" w:rsidRDefault="009D3FF6" w:rsidP="009D3FF6"/>
    <w:p w:rsidR="009D3FF6" w:rsidRDefault="009D3FF6" w:rsidP="009D3FF6">
      <w:pPr>
        <w:pStyle w:val="Prrafodelista"/>
        <w:numPr>
          <w:ilvl w:val="0"/>
          <w:numId w:val="24"/>
        </w:numPr>
      </w:pPr>
      <w:r>
        <w:t>Búsqueda avariciosa o voraz.</w:t>
      </w:r>
    </w:p>
    <w:p w:rsidR="009D3FF6" w:rsidRDefault="009D3FF6" w:rsidP="009D3FF6">
      <w:pPr>
        <w:pStyle w:val="Prrafodelista"/>
        <w:numPr>
          <w:ilvl w:val="0"/>
          <w:numId w:val="24"/>
        </w:numPr>
      </w:pPr>
      <w:r>
        <w:t>Algoritmo A*.</w:t>
      </w:r>
    </w:p>
    <w:p w:rsidR="009D3FF6" w:rsidRDefault="009D3FF6" w:rsidP="009D3FF6"/>
    <w:p w:rsidR="009D3FF6" w:rsidRDefault="009D3FF6" w:rsidP="009D3FF6">
      <w:r>
        <w:t>Debes detallar cómo se desarrollan los algoritmos paso a paso, indicando en cada uno la situación de la lista abierta y la lista cerrada de estados. Añade los árboles de búsqueda también que consideres.</w:t>
      </w:r>
    </w:p>
    <w:p w:rsidR="009D3FF6" w:rsidRDefault="009D3FF6" w:rsidP="009D3FF6"/>
    <w:p w:rsidR="009D3FF6" w:rsidRDefault="009D3FF6" w:rsidP="009D3FF6">
      <w:r>
        <w:t>Con la información disponible, escoge una función heurística. Deberás además contestar a las siguientes cuestiones:</w:t>
      </w:r>
    </w:p>
    <w:p w:rsidR="009D3FF6" w:rsidRDefault="009D3FF6" w:rsidP="009D3FF6"/>
    <w:p w:rsidR="009D3FF6" w:rsidRDefault="009D3FF6" w:rsidP="009D3FF6">
      <w:pPr>
        <w:pStyle w:val="Prrafodelista"/>
        <w:numPr>
          <w:ilvl w:val="0"/>
          <w:numId w:val="25"/>
        </w:numPr>
      </w:pPr>
      <w:r>
        <w:t>¿Es la heurística escogida adecuada? Justifica tu respuesta.</w:t>
      </w:r>
    </w:p>
    <w:p w:rsidR="009D3FF6" w:rsidRDefault="009D3FF6" w:rsidP="009D3FF6">
      <w:pPr>
        <w:pStyle w:val="Prrafodelista"/>
        <w:numPr>
          <w:ilvl w:val="0"/>
          <w:numId w:val="25"/>
        </w:numPr>
      </w:pPr>
      <w:r>
        <w:t>¿Cuál consideras que ha sido el algoritmo que mejor se ha comportado para resolver este problema? Explica tu respuesta.</w:t>
      </w:r>
    </w:p>
    <w:p w:rsidR="009D3FF6" w:rsidRDefault="009D3FF6" w:rsidP="009D3FF6"/>
    <w:p w:rsidR="009D3FF6" w:rsidRPr="003A2EC7" w:rsidRDefault="009D3FF6" w:rsidP="009D3FF6">
      <w:pPr>
        <w:rPr>
          <w:b/>
        </w:rPr>
      </w:pPr>
      <w:r w:rsidRPr="003A2EC7">
        <w:rPr>
          <w:b/>
        </w:rPr>
        <w:t>Entrega</w:t>
      </w:r>
    </w:p>
    <w:p w:rsidR="009D3FF6" w:rsidRDefault="009D3FF6" w:rsidP="009D3FF6"/>
    <w:p w:rsidR="009D3FF6" w:rsidRDefault="009D3FF6" w:rsidP="009D3FF6">
      <w:r>
        <w:t>Deberás entregar un informe que refleje el desarrollo realizado para resolver el problema con los dos algoritmos propuestos, detallando cada paso tal y como se indica en el punto de pautas de elaboración, así como incluyendo la respuesta a las cuestiones planteadas.</w:t>
      </w:r>
    </w:p>
    <w:p w:rsidR="009D3FF6" w:rsidRDefault="009D3FF6" w:rsidP="009D3FF6"/>
    <w:p w:rsidR="009D3FF6" w:rsidRDefault="009D3FF6" w:rsidP="009D3FF6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9D3FF6" w:rsidRPr="003A2EC7" w:rsidRDefault="009D3FF6" w:rsidP="009D3FF6">
      <w:pPr>
        <w:rPr>
          <w:b/>
        </w:rPr>
      </w:pPr>
      <w:r w:rsidRPr="003A2EC7">
        <w:rPr>
          <w:b/>
        </w:rPr>
        <w:lastRenderedPageBreak/>
        <w:t>Criterios de evaluación</w:t>
      </w:r>
    </w:p>
    <w:p w:rsidR="009D3FF6" w:rsidRDefault="009D3FF6" w:rsidP="009D3FF6"/>
    <w:p w:rsidR="009D3FF6" w:rsidRDefault="009D3FF6" w:rsidP="009D3FF6">
      <w:r>
        <w:t xml:space="preserve">Se evaluará la actividad teniendo en cuenta la corrección en las soluciones planteadas y el análisis de cada algoritmo aplicado, así como la claridad en la exposición.  </w:t>
      </w:r>
    </w:p>
    <w:p w:rsidR="009D3FF6" w:rsidRDefault="009D3FF6" w:rsidP="009D3FF6"/>
    <w:p w:rsidR="009D3FF6" w:rsidRDefault="009D3FF6" w:rsidP="009D3FF6">
      <w:r w:rsidRPr="003A2EC7">
        <w:rPr>
          <w:b/>
        </w:rPr>
        <w:t>Extensión máxima</w:t>
      </w:r>
      <w:r>
        <w:rPr>
          <w:b/>
        </w:rPr>
        <w:t xml:space="preserve">: </w:t>
      </w:r>
      <w:r>
        <w:t>10 páginas (Georgia 11 e interlineado 1,5).</w:t>
      </w:r>
    </w:p>
    <w:p w:rsidR="00095940" w:rsidRPr="00A90972" w:rsidRDefault="00095940" w:rsidP="00095940">
      <w:pPr>
        <w:rPr>
          <w:rFonts w:cs="UnitOT-Light"/>
        </w:rPr>
      </w:pPr>
    </w:p>
    <w:p w:rsidR="00BF4B49" w:rsidRPr="00A90972" w:rsidRDefault="00BF4B49" w:rsidP="00BB1161">
      <w:pPr>
        <w:rPr>
          <w:rFonts w:cs="UnitOT-Light"/>
        </w:rPr>
      </w:pPr>
    </w:p>
    <w:sectPr w:rsidR="00BF4B49" w:rsidRPr="00A90972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D3FF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D3FF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9D3FF6">
      <w:t>2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095940" w:rsidP="00095940">
          <w:pPr>
            <w:pStyle w:val="Textocajaactividades"/>
          </w:pPr>
          <w:r>
            <w:t>Inteligencia Artificial e Ingeniería del Conocimiento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3D57684E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506F045E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8EB5908"/>
    <w:multiLevelType w:val="multilevel"/>
    <w:tmpl w:val="B37C3B20"/>
    <w:numStyleLink w:val="VietasUNIR"/>
  </w:abstractNum>
  <w:abstractNum w:abstractNumId="2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083"/>
    <w:multiLevelType w:val="multilevel"/>
    <w:tmpl w:val="B0E0186E"/>
    <w:numStyleLink w:val="NmeracinTest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20"/>
  </w:num>
  <w:num w:numId="16">
    <w:abstractNumId w:val="17"/>
  </w:num>
  <w:num w:numId="17">
    <w:abstractNumId w:val="11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8"/>
  </w:num>
  <w:num w:numId="2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5940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3FF6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931229A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768A-3F9E-48A5-917F-F86B6421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20</TotalTime>
  <Pages>4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Estíbaliz Fernández Sainz</cp:lastModifiedBy>
  <cp:revision>19</cp:revision>
  <cp:lastPrinted>2017-09-08T09:41:00Z</cp:lastPrinted>
  <dcterms:created xsi:type="dcterms:W3CDTF">2017-09-20T09:58:00Z</dcterms:created>
  <dcterms:modified xsi:type="dcterms:W3CDTF">2019-06-04T13:57:00Z</dcterms:modified>
</cp:coreProperties>
</file>